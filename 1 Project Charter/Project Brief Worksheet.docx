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D5DA" w14:textId="6800EEC0" w:rsidR="006501FF" w:rsidRPr="00A25902" w:rsidRDefault="00431934" w:rsidP="00431934">
      <w:pPr>
        <w:rPr>
          <w:rFonts w:ascii="Roboto" w:eastAsia="Times New Roman" w:hAnsi="Roboto" w:cs="Times New Roman"/>
          <w:sz w:val="24"/>
          <w:szCs w:val="24"/>
        </w:rPr>
      </w:pPr>
      <w:r w:rsidRPr="00431934">
        <w:rPr>
          <w:rFonts w:ascii="Roboto" w:hAnsi="Roboto"/>
          <w:b/>
          <w:bCs/>
          <w:sz w:val="22"/>
          <w:szCs w:val="22"/>
        </w:rPr>
        <w:t>Instructions:</w:t>
      </w:r>
      <w:r w:rsidRPr="00431934">
        <w:rPr>
          <w:rFonts w:ascii="Roboto" w:hAnsi="Roboto"/>
          <w:sz w:val="22"/>
          <w:szCs w:val="22"/>
        </w:rPr>
        <w:t xml:space="preserve"> Fill in the fields of this project brief with the information provided in the lab scenario. Click into the column and begin typing to enter information.</w:t>
      </w: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1975"/>
        <w:gridCol w:w="8100"/>
      </w:tblGrid>
      <w:tr w:rsidR="003460E6" w:rsidRPr="00262306" w14:paraId="7DA9F83B" w14:textId="77777777" w:rsidTr="005F53A5">
        <w:trPr>
          <w:trHeight w:val="448"/>
        </w:trPr>
        <w:tc>
          <w:tcPr>
            <w:tcW w:w="197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2AAC1" w14:textId="0EE4F37C" w:rsidR="003460E6" w:rsidRPr="0085303D" w:rsidRDefault="00211F4F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 xml:space="preserve">Project </w:t>
            </w:r>
            <w:r w:rsidR="00D479A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Details</w:t>
            </w:r>
          </w:p>
        </w:tc>
        <w:tc>
          <w:tcPr>
            <w:tcW w:w="810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457D942A" w14:textId="449626FD" w:rsidR="003460E6" w:rsidRDefault="00211F4F" w:rsidP="003460E6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Project Brief</w:t>
            </w:r>
          </w:p>
        </w:tc>
      </w:tr>
      <w:tr w:rsidR="00237E36" w:rsidRPr="00A25902" w14:paraId="6E6C9A1F" w14:textId="77777777" w:rsidTr="005F53A5">
        <w:trPr>
          <w:trHeight w:val="504"/>
        </w:trPr>
        <w:tc>
          <w:tcPr>
            <w:tcW w:w="197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4D765" w14:textId="77777777" w:rsidR="00237E36" w:rsidRPr="00237E36" w:rsidRDefault="00237E36" w:rsidP="00237E36">
            <w:pPr>
              <w:rPr>
                <w:rFonts w:ascii="Roboto" w:hAnsi="Roboto"/>
                <w:sz w:val="22"/>
                <w:szCs w:val="22"/>
              </w:rPr>
            </w:pPr>
            <w:r w:rsidRPr="00237E36">
              <w:rPr>
                <w:rFonts w:ascii="Roboto" w:hAnsi="Roboto"/>
                <w:sz w:val="22"/>
                <w:szCs w:val="22"/>
              </w:rPr>
              <w:t>Project Name</w:t>
            </w:r>
          </w:p>
          <w:p w14:paraId="7CA4DBA0" w14:textId="776FAAB5" w:rsidR="00237E36" w:rsidRPr="00237E36" w:rsidRDefault="00237E36" w:rsidP="00237E36">
            <w:pPr>
              <w:pStyle w:val="NormalWeb"/>
              <w:rPr>
                <w:rFonts w:ascii="Roboto" w:eastAsia="Calibri" w:hAnsi="Roboto" w:cs="Calibri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B8A946A" w14:textId="7535707F" w:rsidR="00237E36" w:rsidRPr="005133EB" w:rsidRDefault="005133EB" w:rsidP="00237E36">
            <w:pPr>
              <w:pStyle w:val="ListParagraph"/>
              <w:spacing w:after="0" w:line="240" w:lineRule="auto"/>
              <w:ind w:left="418"/>
              <w:rPr>
                <w:sz w:val="22"/>
                <w:szCs w:val="22"/>
              </w:rPr>
            </w:pPr>
            <w:r w:rsidRPr="005133EB">
              <w:rPr>
                <w:sz w:val="22"/>
                <w:szCs w:val="22"/>
              </w:rPr>
              <w:t>Real-Time Market Insights App</w:t>
            </w:r>
          </w:p>
        </w:tc>
      </w:tr>
      <w:tr w:rsidR="00237E36" w:rsidRPr="00A25902" w14:paraId="267DCAD5" w14:textId="77777777" w:rsidTr="005F53A5">
        <w:trPr>
          <w:trHeight w:val="504"/>
        </w:trPr>
        <w:tc>
          <w:tcPr>
            <w:tcW w:w="197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44465" w14:textId="77777777" w:rsidR="00237E36" w:rsidRPr="00237E36" w:rsidRDefault="00237E36" w:rsidP="00237E36">
            <w:pPr>
              <w:rPr>
                <w:rFonts w:ascii="Roboto" w:hAnsi="Roboto"/>
                <w:sz w:val="22"/>
                <w:szCs w:val="22"/>
              </w:rPr>
            </w:pPr>
            <w:r w:rsidRPr="00237E36">
              <w:rPr>
                <w:rFonts w:ascii="Roboto" w:hAnsi="Roboto"/>
                <w:sz w:val="22"/>
                <w:szCs w:val="22"/>
              </w:rPr>
              <w:t>Project Manager</w:t>
            </w:r>
          </w:p>
          <w:p w14:paraId="57617B84" w14:textId="78F7F80F" w:rsidR="00237E36" w:rsidRPr="005132E4" w:rsidRDefault="00237E36" w:rsidP="00237E36">
            <w:pPr>
              <w:pStyle w:val="NormalWeb"/>
              <w:ind w:left="64"/>
              <w:rPr>
                <w:rFonts w:ascii="Roboto" w:eastAsia="Calibri" w:hAnsi="Roboto" w:cs="Calibri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51CC524A" w14:textId="5453B24B" w:rsidR="00237E36" w:rsidRPr="005132E4" w:rsidRDefault="005133EB" w:rsidP="00237E36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Cary Manning</w:t>
            </w:r>
          </w:p>
        </w:tc>
      </w:tr>
      <w:tr w:rsidR="00237E36" w:rsidRPr="00A25902" w14:paraId="2814C4CF" w14:textId="77777777" w:rsidTr="005F53A5">
        <w:trPr>
          <w:trHeight w:val="504"/>
        </w:trPr>
        <w:tc>
          <w:tcPr>
            <w:tcW w:w="197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521BD6" w14:textId="77777777" w:rsidR="00237E36" w:rsidRPr="00237E36" w:rsidRDefault="00237E36" w:rsidP="00237E36">
            <w:pPr>
              <w:rPr>
                <w:rFonts w:ascii="Roboto" w:hAnsi="Roboto"/>
                <w:sz w:val="22"/>
                <w:szCs w:val="22"/>
              </w:rPr>
            </w:pPr>
            <w:r w:rsidRPr="00237E36">
              <w:rPr>
                <w:rFonts w:ascii="Roboto" w:hAnsi="Roboto"/>
                <w:sz w:val="22"/>
                <w:szCs w:val="22"/>
              </w:rPr>
              <w:t>Project Purpose</w:t>
            </w:r>
          </w:p>
          <w:p w14:paraId="42DB2113" w14:textId="44F0B4BA" w:rsidR="00237E36" w:rsidRPr="00F01033" w:rsidRDefault="00237E36" w:rsidP="00237E36">
            <w:pPr>
              <w:pStyle w:val="NormalWeb"/>
              <w:ind w:left="64"/>
              <w:rPr>
                <w:rFonts w:ascii="Roboto" w:eastAsia="Calibri" w:hAnsi="Roboto" w:cs="Calibri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B90AB9E" w14:textId="6F7393DF" w:rsidR="00237E36" w:rsidRPr="00F01033" w:rsidRDefault="005133EB" w:rsidP="00237E36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Develop and deploy an application to provide real-time market information and analysis to Acme Health Innovations (AHI)</w:t>
            </w:r>
          </w:p>
        </w:tc>
      </w:tr>
      <w:tr w:rsidR="00237E36" w:rsidRPr="00A25902" w14:paraId="50A15F69" w14:textId="77777777" w:rsidTr="005F53A5">
        <w:trPr>
          <w:trHeight w:val="504"/>
        </w:trPr>
        <w:tc>
          <w:tcPr>
            <w:tcW w:w="197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799C" w14:textId="77777777" w:rsidR="00237E36" w:rsidRPr="00237E36" w:rsidRDefault="00237E36" w:rsidP="00237E36">
            <w:pPr>
              <w:rPr>
                <w:rFonts w:ascii="Roboto" w:hAnsi="Roboto"/>
                <w:sz w:val="22"/>
                <w:szCs w:val="22"/>
              </w:rPr>
            </w:pPr>
            <w:r w:rsidRPr="00237E36">
              <w:rPr>
                <w:rFonts w:ascii="Roboto" w:hAnsi="Roboto"/>
                <w:sz w:val="22"/>
                <w:szCs w:val="22"/>
              </w:rPr>
              <w:t>Project Benefits</w:t>
            </w:r>
          </w:p>
          <w:p w14:paraId="3FCF0F24" w14:textId="2602B989" w:rsidR="00237E36" w:rsidRPr="00166CA7" w:rsidRDefault="00237E36" w:rsidP="00237E36">
            <w:pPr>
              <w:pStyle w:val="NormalWeb"/>
              <w:ind w:left="64"/>
              <w:rPr>
                <w:rFonts w:ascii="Roboto" w:eastAsia="Calibri" w:hAnsi="Roboto" w:cs="Calibri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29EFF68A" w14:textId="77777777" w:rsidR="005133EB" w:rsidRPr="005133EB" w:rsidRDefault="005133EB" w:rsidP="005133E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Enable faster introduction of new and updated products to the target market</w:t>
            </w:r>
          </w:p>
          <w:p w14:paraId="75D1DDA7" w14:textId="77777777" w:rsidR="005133EB" w:rsidRPr="005133EB" w:rsidRDefault="005133EB" w:rsidP="005133E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Improve the overall AHI customer experience</w:t>
            </w:r>
          </w:p>
          <w:p w14:paraId="0F31417D" w14:textId="77777777" w:rsidR="005133EB" w:rsidRPr="005133EB" w:rsidRDefault="005133EB" w:rsidP="005133E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Enable better positioning to be worked out through analysis of individual product sales</w:t>
            </w:r>
          </w:p>
          <w:p w14:paraId="6FAA0896" w14:textId="77777777" w:rsidR="005133EB" w:rsidRPr="005133EB" w:rsidRDefault="005133EB" w:rsidP="005133E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Enable better business decisions</w:t>
            </w:r>
          </w:p>
          <w:p w14:paraId="69185AD3" w14:textId="77777777" w:rsidR="005133EB" w:rsidRPr="005133EB" w:rsidRDefault="005133EB" w:rsidP="005133E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Accelerate the testing of new product concepts</w:t>
            </w:r>
          </w:p>
          <w:p w14:paraId="66614610" w14:textId="77777777" w:rsidR="005133EB" w:rsidRPr="005133EB" w:rsidRDefault="005133EB" w:rsidP="005133E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Gain insights into current shoppers and demographics</w:t>
            </w:r>
          </w:p>
          <w:p w14:paraId="0584BF09" w14:textId="3CC9C5DB" w:rsidR="00237E36" w:rsidRPr="00166CA7" w:rsidRDefault="005133EB" w:rsidP="005133E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Enable improved brand tracking</w:t>
            </w:r>
          </w:p>
        </w:tc>
      </w:tr>
      <w:tr w:rsidR="00237E36" w:rsidRPr="00A25902" w14:paraId="48125621" w14:textId="77777777" w:rsidTr="005F53A5">
        <w:trPr>
          <w:trHeight w:val="504"/>
        </w:trPr>
        <w:tc>
          <w:tcPr>
            <w:tcW w:w="197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1E5AC" w14:textId="77777777" w:rsidR="00237E36" w:rsidRPr="00237E36" w:rsidRDefault="00237E36" w:rsidP="00237E36">
            <w:pPr>
              <w:rPr>
                <w:rFonts w:ascii="Roboto" w:hAnsi="Roboto"/>
                <w:sz w:val="22"/>
                <w:szCs w:val="22"/>
              </w:rPr>
            </w:pPr>
            <w:r w:rsidRPr="00237E36">
              <w:rPr>
                <w:rFonts w:ascii="Roboto" w:hAnsi="Roboto"/>
                <w:sz w:val="22"/>
                <w:szCs w:val="22"/>
              </w:rPr>
              <w:t>Project Schedule</w:t>
            </w:r>
          </w:p>
          <w:p w14:paraId="59D62040" w14:textId="480A4265" w:rsidR="00237E36" w:rsidRPr="00D41337" w:rsidRDefault="00237E36" w:rsidP="00237E36">
            <w:pPr>
              <w:pStyle w:val="NormalWeb"/>
              <w:ind w:left="64"/>
              <w:rPr>
                <w:rFonts w:ascii="Roboto" w:eastAsia="Calibri" w:hAnsi="Roboto" w:cs="Calibri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DB6DC59" w14:textId="77777777" w:rsidR="00237E36" w:rsidRDefault="005133EB" w:rsidP="005133E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Analyze opportunities</w:t>
            </w:r>
          </w:p>
          <w:p w14:paraId="5CF689C9" w14:textId="77777777" w:rsidR="005133EB" w:rsidRDefault="005133EB" w:rsidP="005133E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Select target market</w:t>
            </w:r>
          </w:p>
          <w:p w14:paraId="1EB31414" w14:textId="77777777" w:rsidR="005133EB" w:rsidRDefault="005133EB" w:rsidP="005133E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Segment the market</w:t>
            </w:r>
          </w:p>
          <w:p w14:paraId="35A9C74B" w14:textId="77777777" w:rsidR="005133EB" w:rsidRDefault="005133EB" w:rsidP="005133E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Determine market strategies</w:t>
            </w:r>
          </w:p>
          <w:p w14:paraId="06A020AE" w14:textId="78D333A7" w:rsidR="005133EB" w:rsidRPr="00D41337" w:rsidRDefault="005133EB" w:rsidP="005133E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Evaluate results and realign</w:t>
            </w:r>
          </w:p>
        </w:tc>
      </w:tr>
      <w:tr w:rsidR="00237E36" w:rsidRPr="00A25902" w14:paraId="1B4D7A70" w14:textId="77777777" w:rsidTr="005F53A5">
        <w:trPr>
          <w:trHeight w:val="504"/>
        </w:trPr>
        <w:tc>
          <w:tcPr>
            <w:tcW w:w="197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67442" w14:textId="77777777" w:rsidR="00237E36" w:rsidRPr="00237E36" w:rsidRDefault="00237E36" w:rsidP="00237E36">
            <w:pPr>
              <w:rPr>
                <w:rFonts w:ascii="Roboto" w:hAnsi="Roboto"/>
                <w:sz w:val="22"/>
                <w:szCs w:val="22"/>
              </w:rPr>
            </w:pPr>
            <w:r w:rsidRPr="00237E36">
              <w:rPr>
                <w:rFonts w:ascii="Roboto" w:hAnsi="Roboto"/>
                <w:sz w:val="22"/>
                <w:szCs w:val="22"/>
              </w:rPr>
              <w:t>Project Costs</w:t>
            </w:r>
          </w:p>
          <w:p w14:paraId="4D9F129A" w14:textId="79F4CE2C" w:rsidR="00237E36" w:rsidRPr="006F6233" w:rsidRDefault="00237E36" w:rsidP="00237E36">
            <w:pPr>
              <w:pStyle w:val="NormalWeb"/>
              <w:ind w:left="64"/>
              <w:rPr>
                <w:rFonts w:ascii="Roboto" w:eastAsia="Calibri" w:hAnsi="Roboto" w:cs="Calibri"/>
                <w:sz w:val="22"/>
                <w:szCs w:val="22"/>
              </w:rPr>
            </w:pPr>
          </w:p>
        </w:tc>
        <w:tc>
          <w:tcPr>
            <w:tcW w:w="810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6A996F3E" w14:textId="13375336" w:rsidR="00237E36" w:rsidRPr="00C142A2" w:rsidRDefault="005133EB" w:rsidP="00237E36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$250,000</w:t>
            </w:r>
          </w:p>
        </w:tc>
      </w:tr>
      <w:tr w:rsidR="00D1478F" w:rsidRPr="00A25902" w14:paraId="303573BD" w14:textId="77777777" w:rsidTr="005F53A5">
        <w:trPr>
          <w:trHeight w:val="504"/>
        </w:trPr>
        <w:tc>
          <w:tcPr>
            <w:tcW w:w="197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AC2AE" w14:textId="77A26D68" w:rsidR="00D1478F" w:rsidRPr="00237E36" w:rsidRDefault="00D1478F" w:rsidP="00237E36">
            <w:pPr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hAnsi="Roboto"/>
                <w:sz w:val="22"/>
                <w:szCs w:val="22"/>
              </w:rPr>
              <w:t>Project Sponsor</w:t>
            </w:r>
          </w:p>
        </w:tc>
        <w:tc>
          <w:tcPr>
            <w:tcW w:w="810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vAlign w:val="center"/>
          </w:tcPr>
          <w:p w14:paraId="006B5200" w14:textId="4AAF8276" w:rsidR="00D1478F" w:rsidRPr="00C142A2" w:rsidRDefault="005133EB" w:rsidP="00237E36">
            <w:pPr>
              <w:pStyle w:val="ListParagraph"/>
              <w:spacing w:after="0" w:line="240" w:lineRule="auto"/>
              <w:ind w:left="418"/>
              <w:rPr>
                <w:rFonts w:ascii="Roboto" w:hAnsi="Roboto"/>
                <w:sz w:val="22"/>
                <w:szCs w:val="22"/>
              </w:rPr>
            </w:pPr>
            <w:r w:rsidRPr="005133EB">
              <w:rPr>
                <w:rFonts w:ascii="Roboto" w:hAnsi="Roboto"/>
                <w:sz w:val="22"/>
                <w:szCs w:val="22"/>
              </w:rPr>
              <w:t>Mary Smithers</w:t>
            </w:r>
          </w:p>
        </w:tc>
      </w:tr>
    </w:tbl>
    <w:p w14:paraId="027EFC32" w14:textId="77777777" w:rsidR="00023F13" w:rsidRDefault="00023F13" w:rsidP="00023F13">
      <w:pPr>
        <w:rPr>
          <w:rFonts w:ascii="Roboto" w:hAnsi="Roboto"/>
          <w:sz w:val="24"/>
          <w:szCs w:val="24"/>
        </w:rPr>
      </w:pPr>
    </w:p>
    <w:sectPr w:rsidR="00023F13" w:rsidSect="00071155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708" w:footer="708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BDFE" w14:textId="77777777" w:rsidR="00071155" w:rsidRDefault="00071155" w:rsidP="004A730D">
      <w:pPr>
        <w:spacing w:after="0" w:line="240" w:lineRule="auto"/>
      </w:pPr>
      <w:r>
        <w:separator/>
      </w:r>
    </w:p>
  </w:endnote>
  <w:endnote w:type="continuationSeparator" w:id="0">
    <w:p w14:paraId="1ACEBEBB" w14:textId="77777777" w:rsidR="00071155" w:rsidRDefault="00071155" w:rsidP="004A730D">
      <w:pPr>
        <w:spacing w:after="0" w:line="240" w:lineRule="auto"/>
      </w:pPr>
      <w:r>
        <w:continuationSeparator/>
      </w:r>
    </w:p>
  </w:endnote>
  <w:endnote w:type="continuationNotice" w:id="1">
    <w:p w14:paraId="79917BCA" w14:textId="77777777" w:rsidR="00071155" w:rsidRDefault="000711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6823C" w14:textId="77777777" w:rsidR="00071155" w:rsidRDefault="00071155" w:rsidP="004A730D">
      <w:pPr>
        <w:spacing w:after="0" w:line="240" w:lineRule="auto"/>
      </w:pPr>
      <w:r>
        <w:separator/>
      </w:r>
    </w:p>
  </w:footnote>
  <w:footnote w:type="continuationSeparator" w:id="0">
    <w:p w14:paraId="0BB3435F" w14:textId="77777777" w:rsidR="00071155" w:rsidRDefault="00071155" w:rsidP="004A730D">
      <w:pPr>
        <w:spacing w:after="0" w:line="240" w:lineRule="auto"/>
      </w:pPr>
      <w:r>
        <w:continuationSeparator/>
      </w:r>
    </w:p>
  </w:footnote>
  <w:footnote w:type="continuationNotice" w:id="1">
    <w:p w14:paraId="791684CB" w14:textId="77777777" w:rsidR="00071155" w:rsidRDefault="000711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494B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001DB830" wp14:editId="0F2FBFB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9" name="WordPictureWatermark280800560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6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D783E" w14:textId="77777777" w:rsidR="0009527C" w:rsidRDefault="0009527C" w:rsidP="0009527C">
    <w:pPr>
      <w:pStyle w:val="Header"/>
      <w:jc w:val="right"/>
    </w:pPr>
    <w:r>
      <w:rPr>
        <w:noProof/>
      </w:rPr>
      <w:drawing>
        <wp:inline distT="0" distB="0" distL="0" distR="0" wp14:anchorId="69D85ADA" wp14:editId="2C2242E0">
          <wp:extent cx="1155065" cy="492868"/>
          <wp:effectExtent l="0" t="0" r="6985" b="0"/>
          <wp:docPr id="2061681255" name="Picture 1" descr="A picture containing font, graphics, logo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1681255" name="Picture 1" descr="A picture containing font, graphics, logo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2467" cy="5088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CAC8BB" w14:textId="6D4D145C" w:rsidR="0009527C" w:rsidRDefault="00D30C91" w:rsidP="0009527C">
    <w:pPr>
      <w:pStyle w:val="Heading1"/>
      <w:shd w:val="clear" w:color="auto" w:fill="FFFFFF"/>
      <w:spacing w:before="360" w:after="240"/>
      <w:jc w:val="center"/>
    </w:pPr>
    <w:r w:rsidRPr="00D30C91">
      <w:rPr>
        <w:rFonts w:ascii="Roboto" w:hAnsi="Roboto"/>
        <w:bCs/>
        <w:sz w:val="36"/>
        <w:szCs w:val="36"/>
      </w:rPr>
      <w:t>Project Brief Worksheet</w:t>
    </w:r>
  </w:p>
  <w:p w14:paraId="3D7AC906" w14:textId="77777777" w:rsidR="00893FAD" w:rsidRPr="0009527C" w:rsidRDefault="00893FAD" w:rsidP="000952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FE4" w14:textId="77777777" w:rsidR="0041237D" w:rsidRDefault="0041237D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35D989E6" wp14:editId="758BFEE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6350" b="0"/>
          <wp:wrapNone/>
          <wp:docPr id="7" name="WordPictureWatermark280800559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80800559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0C2"/>
    <w:multiLevelType w:val="hybridMultilevel"/>
    <w:tmpl w:val="5610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637D5"/>
    <w:multiLevelType w:val="hybridMultilevel"/>
    <w:tmpl w:val="61EAD72C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2" w15:restartNumberingAfterBreak="0">
    <w:nsid w:val="0BAD27EF"/>
    <w:multiLevelType w:val="hybridMultilevel"/>
    <w:tmpl w:val="8F205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8072C"/>
    <w:multiLevelType w:val="hybridMultilevel"/>
    <w:tmpl w:val="89CCC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A85B42"/>
    <w:multiLevelType w:val="hybridMultilevel"/>
    <w:tmpl w:val="98B02098"/>
    <w:lvl w:ilvl="0" w:tplc="04090001">
      <w:start w:val="1"/>
      <w:numFmt w:val="bullet"/>
      <w:lvlText w:val=""/>
      <w:lvlJc w:val="left"/>
      <w:pPr>
        <w:ind w:left="1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5" w15:restartNumberingAfterBreak="0">
    <w:nsid w:val="2E9A08F2"/>
    <w:multiLevelType w:val="hybridMultilevel"/>
    <w:tmpl w:val="AAF8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147F7"/>
    <w:multiLevelType w:val="hybridMultilevel"/>
    <w:tmpl w:val="FC7CE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065BB"/>
    <w:multiLevelType w:val="hybridMultilevel"/>
    <w:tmpl w:val="FC7CE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3758F"/>
    <w:multiLevelType w:val="hybridMultilevel"/>
    <w:tmpl w:val="A39C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477A7"/>
    <w:multiLevelType w:val="hybridMultilevel"/>
    <w:tmpl w:val="3A8A0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07B72"/>
    <w:multiLevelType w:val="hybridMultilevel"/>
    <w:tmpl w:val="37F40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0662F"/>
    <w:multiLevelType w:val="multilevel"/>
    <w:tmpl w:val="EF2A9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5C372A"/>
    <w:multiLevelType w:val="hybridMultilevel"/>
    <w:tmpl w:val="EF90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67E7F"/>
    <w:multiLevelType w:val="multilevel"/>
    <w:tmpl w:val="25EE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E3E36"/>
    <w:multiLevelType w:val="multilevel"/>
    <w:tmpl w:val="A9A00B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840428">
    <w:abstractNumId w:val="14"/>
  </w:num>
  <w:num w:numId="2" w16cid:durableId="1304241129">
    <w:abstractNumId w:val="11"/>
  </w:num>
  <w:num w:numId="3" w16cid:durableId="1347248912">
    <w:abstractNumId w:val="5"/>
  </w:num>
  <w:num w:numId="4" w16cid:durableId="1380399172">
    <w:abstractNumId w:val="7"/>
  </w:num>
  <w:num w:numId="5" w16cid:durableId="1995644828">
    <w:abstractNumId w:val="9"/>
  </w:num>
  <w:num w:numId="6" w16cid:durableId="40981542">
    <w:abstractNumId w:val="6"/>
  </w:num>
  <w:num w:numId="7" w16cid:durableId="1394082955">
    <w:abstractNumId w:val="2"/>
  </w:num>
  <w:num w:numId="8" w16cid:durableId="1618751391">
    <w:abstractNumId w:val="12"/>
  </w:num>
  <w:num w:numId="9" w16cid:durableId="1251697403">
    <w:abstractNumId w:val="10"/>
  </w:num>
  <w:num w:numId="10" w16cid:durableId="2106725152">
    <w:abstractNumId w:val="0"/>
  </w:num>
  <w:num w:numId="11" w16cid:durableId="1975141232">
    <w:abstractNumId w:val="8"/>
  </w:num>
  <w:num w:numId="12" w16cid:durableId="1393625591">
    <w:abstractNumId w:val="3"/>
  </w:num>
  <w:num w:numId="13" w16cid:durableId="467866257">
    <w:abstractNumId w:val="13"/>
  </w:num>
  <w:num w:numId="14" w16cid:durableId="860169846">
    <w:abstractNumId w:val="4"/>
  </w:num>
  <w:num w:numId="15" w16cid:durableId="1048261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MjcyMjA1sTQxtTRQ0lEKTi0uzszPAykwqQUAvxy9DiwAAAA="/>
  </w:docVars>
  <w:rsids>
    <w:rsidRoot w:val="0022757E"/>
    <w:rsid w:val="000126C4"/>
    <w:rsid w:val="00013C00"/>
    <w:rsid w:val="00023F13"/>
    <w:rsid w:val="0002503A"/>
    <w:rsid w:val="0005702E"/>
    <w:rsid w:val="00064E84"/>
    <w:rsid w:val="000650BC"/>
    <w:rsid w:val="00071155"/>
    <w:rsid w:val="0009527C"/>
    <w:rsid w:val="00106A55"/>
    <w:rsid w:val="0012480A"/>
    <w:rsid w:val="001617A9"/>
    <w:rsid w:val="001661E7"/>
    <w:rsid w:val="00166CA7"/>
    <w:rsid w:val="00181674"/>
    <w:rsid w:val="001823A2"/>
    <w:rsid w:val="001E157F"/>
    <w:rsid w:val="001E5503"/>
    <w:rsid w:val="00211211"/>
    <w:rsid w:val="00211F4F"/>
    <w:rsid w:val="0022351D"/>
    <w:rsid w:val="0022757E"/>
    <w:rsid w:val="00237E36"/>
    <w:rsid w:val="0024044E"/>
    <w:rsid w:val="002536E0"/>
    <w:rsid w:val="002537A5"/>
    <w:rsid w:val="0025456B"/>
    <w:rsid w:val="00262306"/>
    <w:rsid w:val="002969B6"/>
    <w:rsid w:val="0029783A"/>
    <w:rsid w:val="002E0BCF"/>
    <w:rsid w:val="002E7ADD"/>
    <w:rsid w:val="00303020"/>
    <w:rsid w:val="003460E6"/>
    <w:rsid w:val="003627A0"/>
    <w:rsid w:val="00392C88"/>
    <w:rsid w:val="003B54E4"/>
    <w:rsid w:val="003C40E0"/>
    <w:rsid w:val="003C7C57"/>
    <w:rsid w:val="00402523"/>
    <w:rsid w:val="00410C85"/>
    <w:rsid w:val="00411A7D"/>
    <w:rsid w:val="0041237D"/>
    <w:rsid w:val="00431934"/>
    <w:rsid w:val="004604CB"/>
    <w:rsid w:val="004918FC"/>
    <w:rsid w:val="004A54B9"/>
    <w:rsid w:val="004A730D"/>
    <w:rsid w:val="004E7749"/>
    <w:rsid w:val="005132E4"/>
    <w:rsid w:val="005133EB"/>
    <w:rsid w:val="00560307"/>
    <w:rsid w:val="00564126"/>
    <w:rsid w:val="005C642D"/>
    <w:rsid w:val="005E62E8"/>
    <w:rsid w:val="005F3FB2"/>
    <w:rsid w:val="005F53A5"/>
    <w:rsid w:val="00634D63"/>
    <w:rsid w:val="00636FD0"/>
    <w:rsid w:val="006501FF"/>
    <w:rsid w:val="006737E8"/>
    <w:rsid w:val="006A2874"/>
    <w:rsid w:val="006C1D33"/>
    <w:rsid w:val="006F6233"/>
    <w:rsid w:val="006F76AE"/>
    <w:rsid w:val="007035F1"/>
    <w:rsid w:val="00715902"/>
    <w:rsid w:val="0074050F"/>
    <w:rsid w:val="0077351D"/>
    <w:rsid w:val="00786CA5"/>
    <w:rsid w:val="007C0BDE"/>
    <w:rsid w:val="007D152A"/>
    <w:rsid w:val="007F3E8D"/>
    <w:rsid w:val="008033F4"/>
    <w:rsid w:val="0081368C"/>
    <w:rsid w:val="008442AA"/>
    <w:rsid w:val="008449F9"/>
    <w:rsid w:val="0085303D"/>
    <w:rsid w:val="00855327"/>
    <w:rsid w:val="0087596D"/>
    <w:rsid w:val="00893FAD"/>
    <w:rsid w:val="008C4C81"/>
    <w:rsid w:val="008E1F3A"/>
    <w:rsid w:val="008E3417"/>
    <w:rsid w:val="00912248"/>
    <w:rsid w:val="00913E3F"/>
    <w:rsid w:val="00914CF1"/>
    <w:rsid w:val="00932CB4"/>
    <w:rsid w:val="00933353"/>
    <w:rsid w:val="00935915"/>
    <w:rsid w:val="00941F6F"/>
    <w:rsid w:val="00946050"/>
    <w:rsid w:val="009565A3"/>
    <w:rsid w:val="00990136"/>
    <w:rsid w:val="009C34C0"/>
    <w:rsid w:val="009F1034"/>
    <w:rsid w:val="00A05E0E"/>
    <w:rsid w:val="00A25902"/>
    <w:rsid w:val="00A46019"/>
    <w:rsid w:val="00A56276"/>
    <w:rsid w:val="00A65618"/>
    <w:rsid w:val="00A65EA1"/>
    <w:rsid w:val="00A70C68"/>
    <w:rsid w:val="00A87F48"/>
    <w:rsid w:val="00A9377A"/>
    <w:rsid w:val="00AC1C9A"/>
    <w:rsid w:val="00AE024A"/>
    <w:rsid w:val="00AF43E9"/>
    <w:rsid w:val="00B17942"/>
    <w:rsid w:val="00B2558F"/>
    <w:rsid w:val="00B459C7"/>
    <w:rsid w:val="00B95592"/>
    <w:rsid w:val="00B956D7"/>
    <w:rsid w:val="00C142A2"/>
    <w:rsid w:val="00C401F9"/>
    <w:rsid w:val="00C84CBD"/>
    <w:rsid w:val="00C90255"/>
    <w:rsid w:val="00C926C0"/>
    <w:rsid w:val="00C973BD"/>
    <w:rsid w:val="00CF239D"/>
    <w:rsid w:val="00D12DDE"/>
    <w:rsid w:val="00D1478F"/>
    <w:rsid w:val="00D15265"/>
    <w:rsid w:val="00D15DC3"/>
    <w:rsid w:val="00D30C91"/>
    <w:rsid w:val="00D35368"/>
    <w:rsid w:val="00D366BD"/>
    <w:rsid w:val="00D36E8B"/>
    <w:rsid w:val="00D41337"/>
    <w:rsid w:val="00D44281"/>
    <w:rsid w:val="00D479A9"/>
    <w:rsid w:val="00D56AE3"/>
    <w:rsid w:val="00D665EA"/>
    <w:rsid w:val="00D75541"/>
    <w:rsid w:val="00D82BEE"/>
    <w:rsid w:val="00D84AC2"/>
    <w:rsid w:val="00D94128"/>
    <w:rsid w:val="00D94B7E"/>
    <w:rsid w:val="00D955FA"/>
    <w:rsid w:val="00DA35E7"/>
    <w:rsid w:val="00DB4663"/>
    <w:rsid w:val="00DB4F6A"/>
    <w:rsid w:val="00DC4C8E"/>
    <w:rsid w:val="00DE4FA7"/>
    <w:rsid w:val="00DF0444"/>
    <w:rsid w:val="00DF2BC4"/>
    <w:rsid w:val="00E21608"/>
    <w:rsid w:val="00E62580"/>
    <w:rsid w:val="00E81091"/>
    <w:rsid w:val="00E83922"/>
    <w:rsid w:val="00EA54B9"/>
    <w:rsid w:val="00EB273A"/>
    <w:rsid w:val="00EC6918"/>
    <w:rsid w:val="00EF1C90"/>
    <w:rsid w:val="00EF3772"/>
    <w:rsid w:val="00EF5804"/>
    <w:rsid w:val="00F01033"/>
    <w:rsid w:val="00F06822"/>
    <w:rsid w:val="00F06924"/>
    <w:rsid w:val="00F87CF8"/>
    <w:rsid w:val="00FB5EA3"/>
    <w:rsid w:val="02D421FE"/>
    <w:rsid w:val="080AD17D"/>
    <w:rsid w:val="0AEA2A77"/>
    <w:rsid w:val="0D43F8E1"/>
    <w:rsid w:val="0D5931C9"/>
    <w:rsid w:val="10AB5FCB"/>
    <w:rsid w:val="10FE961A"/>
    <w:rsid w:val="13B4EAA2"/>
    <w:rsid w:val="13F75C30"/>
    <w:rsid w:val="152395E7"/>
    <w:rsid w:val="16CD12EC"/>
    <w:rsid w:val="17C89A66"/>
    <w:rsid w:val="196EE54A"/>
    <w:rsid w:val="1C4EA68D"/>
    <w:rsid w:val="1E65CBB9"/>
    <w:rsid w:val="1E817C53"/>
    <w:rsid w:val="201D4CB4"/>
    <w:rsid w:val="22C7ED5F"/>
    <w:rsid w:val="267BAD73"/>
    <w:rsid w:val="2C93EAAE"/>
    <w:rsid w:val="2E27C9C8"/>
    <w:rsid w:val="30A38782"/>
    <w:rsid w:val="314C32FC"/>
    <w:rsid w:val="317C57AC"/>
    <w:rsid w:val="321CCC69"/>
    <w:rsid w:val="324C65B2"/>
    <w:rsid w:val="33306261"/>
    <w:rsid w:val="34500852"/>
    <w:rsid w:val="34ED54A0"/>
    <w:rsid w:val="3659A759"/>
    <w:rsid w:val="36DCE615"/>
    <w:rsid w:val="3A882AE6"/>
    <w:rsid w:val="3AD17E6E"/>
    <w:rsid w:val="3C346CD0"/>
    <w:rsid w:val="3EF39F6A"/>
    <w:rsid w:val="40601D42"/>
    <w:rsid w:val="421B5915"/>
    <w:rsid w:val="42764C43"/>
    <w:rsid w:val="46366120"/>
    <w:rsid w:val="48DC929B"/>
    <w:rsid w:val="49865DAF"/>
    <w:rsid w:val="4A4AE57F"/>
    <w:rsid w:val="4B500D22"/>
    <w:rsid w:val="4CA0A19D"/>
    <w:rsid w:val="4D63039E"/>
    <w:rsid w:val="51BDC835"/>
    <w:rsid w:val="52AC231C"/>
    <w:rsid w:val="532F0F1F"/>
    <w:rsid w:val="56BB65FA"/>
    <w:rsid w:val="5B3B85B7"/>
    <w:rsid w:val="5FCCA34F"/>
    <w:rsid w:val="6323D9AA"/>
    <w:rsid w:val="660F9960"/>
    <w:rsid w:val="6E0F2DCD"/>
    <w:rsid w:val="70574325"/>
    <w:rsid w:val="752F1111"/>
    <w:rsid w:val="769E9713"/>
    <w:rsid w:val="7FC7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0D590B"/>
  <w15:docId w15:val="{A1199C18-977A-4428-AA8E-87FA47E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37D"/>
  </w:style>
  <w:style w:type="paragraph" w:styleId="Footer">
    <w:name w:val="footer"/>
    <w:basedOn w:val="Normal"/>
    <w:link w:val="FooterChar"/>
    <w:uiPriority w:val="99"/>
    <w:unhideWhenUsed/>
    <w:rsid w:val="00412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37D"/>
  </w:style>
  <w:style w:type="paragraph" w:styleId="ListParagraph">
    <w:name w:val="List Paragraph"/>
    <w:basedOn w:val="Normal"/>
    <w:uiPriority w:val="34"/>
    <w:qFormat/>
    <w:rsid w:val="005C6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1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5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8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D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e%20Seidler\Downloads\SKT%20-%20Reading%20Topic%20Template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65bf01-db23-4216-b9ab-291b7cbc17db" xsi:nil="true"/>
    <lcf76f155ced4ddcb4097134ff3c332f xmlns="8e94226b-2312-4dcd-9715-50f9cf78e56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2A82E68DBD344823FDA49190C4BB2" ma:contentTypeVersion="16" ma:contentTypeDescription="Create a new document." ma:contentTypeScope="" ma:versionID="d3c3fe84bc9b12f2b4a2b1f3accbfd70">
  <xsd:schema xmlns:xsd="http://www.w3.org/2001/XMLSchema" xmlns:xs="http://www.w3.org/2001/XMLSchema" xmlns:p="http://schemas.microsoft.com/office/2006/metadata/properties" xmlns:ns2="8e94226b-2312-4dcd-9715-50f9cf78e56e" xmlns:ns3="1d65bf01-db23-4216-b9ab-291b7cbc17db" targetNamespace="http://schemas.microsoft.com/office/2006/metadata/properties" ma:root="true" ma:fieldsID="5aea06c6d257f945130355f918832820" ns2:_="" ns3:_="">
    <xsd:import namespace="8e94226b-2312-4dcd-9715-50f9cf78e56e"/>
    <xsd:import namespace="1d65bf01-db23-4216-b9ab-291b7cbc1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4226b-2312-4dcd-9715-50f9cf78e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5bf01-db23-4216-b9ab-291b7cbc17d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d4086e1-cf81-46e2-90b1-158579358d31}" ma:internalName="TaxCatchAll" ma:showField="CatchAllData" ma:web="1d65bf01-db23-4216-b9ab-291b7cbc17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EC5A77-2A4D-4C26-946C-A6B8390149F6}">
  <ds:schemaRefs>
    <ds:schemaRef ds:uri="http://schemas.microsoft.com/office/2006/metadata/properties"/>
    <ds:schemaRef ds:uri="http://schemas.microsoft.com/office/infopath/2007/PartnerControls"/>
    <ds:schemaRef ds:uri="1d65bf01-db23-4216-b9ab-291b7cbc17db"/>
    <ds:schemaRef ds:uri="8e94226b-2312-4dcd-9715-50f9cf78e56e"/>
  </ds:schemaRefs>
</ds:datastoreItem>
</file>

<file path=customXml/itemProps2.xml><?xml version="1.0" encoding="utf-8"?>
<ds:datastoreItem xmlns:ds="http://schemas.openxmlformats.org/officeDocument/2006/customXml" ds:itemID="{29F12DAF-41BF-4C47-9469-C901DCA42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F45B95-6F62-410A-B011-A80B72D25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4226b-2312-4dcd-9715-50f9cf78e56e"/>
    <ds:schemaRef ds:uri="1d65bf01-db23-4216-b9ab-291b7cbc1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SKT - Reading Topic Template (2).dotx</Template>
  <TotalTime>12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Seidler</dc:creator>
  <cp:keywords/>
  <cp:lastModifiedBy>Nguyễn Chí Công</cp:lastModifiedBy>
  <cp:revision>5</cp:revision>
  <dcterms:created xsi:type="dcterms:W3CDTF">2023-06-22T18:51:00Z</dcterms:created>
  <dcterms:modified xsi:type="dcterms:W3CDTF">2024-03-24T08:44:00Z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Rose.Malcolm@igimail.com</vt:lpwstr>
  </property>
  <property fmtid="{D5CDD505-2E9C-101B-9397-08002B2CF9AE}" pid="5" name="MSIP_Label_f42aa342-8706-4288-bd11-ebb85995028c_SetDate">
    <vt:lpwstr>2020-01-31T00:05:10.5189336Z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700266f6-36d0-4df0-a82b-38b354af2d07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0x01010001A2A82E68DBD344823FDA49190C4BB2</vt:lpwstr>
  </property>
  <property fmtid="{D5CDD505-2E9C-101B-9397-08002B2CF9AE}" pid="12" name="MediaServiceImageTags">
    <vt:lpwstr/>
  </property>
</Properties>
</file>