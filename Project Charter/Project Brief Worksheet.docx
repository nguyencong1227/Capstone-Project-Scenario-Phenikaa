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5DA" w14:textId="6800EEC0" w:rsidR="006501FF" w:rsidRPr="00A25902" w:rsidRDefault="00431934" w:rsidP="00431934">
      <w:pPr>
        <w:rPr>
          <w:rFonts w:ascii="Roboto" w:eastAsia="Times New Roman" w:hAnsi="Roboto" w:cs="Times New Roman"/>
          <w:sz w:val="24"/>
          <w:szCs w:val="24"/>
        </w:rPr>
      </w:pPr>
      <w:r w:rsidRPr="00431934">
        <w:rPr>
          <w:rFonts w:ascii="Roboto" w:hAnsi="Roboto"/>
          <w:b/>
          <w:bCs/>
          <w:sz w:val="22"/>
          <w:szCs w:val="22"/>
        </w:rPr>
        <w:t>Instructions:</w:t>
      </w:r>
      <w:r w:rsidRPr="00431934">
        <w:rPr>
          <w:rFonts w:ascii="Roboto" w:hAnsi="Roboto"/>
          <w:sz w:val="22"/>
          <w:szCs w:val="22"/>
        </w:rPr>
        <w:t xml:space="preserve"> Fill in the fields of this project brief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975"/>
        <w:gridCol w:w="8100"/>
      </w:tblGrid>
      <w:tr w:rsidR="003460E6" w:rsidRPr="00262306" w14:paraId="7DA9F83B" w14:textId="77777777" w:rsidTr="005F53A5">
        <w:trPr>
          <w:trHeight w:val="448"/>
        </w:trPr>
        <w:tc>
          <w:tcPr>
            <w:tcW w:w="197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0EE4F37C" w:rsidR="003460E6" w:rsidRPr="0085303D" w:rsidRDefault="00211F4F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D479A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Details</w:t>
            </w:r>
          </w:p>
        </w:tc>
        <w:tc>
          <w:tcPr>
            <w:tcW w:w="810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449626FD" w:rsidR="003460E6" w:rsidRDefault="00211F4F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Project Brief</w:t>
            </w:r>
          </w:p>
        </w:tc>
      </w:tr>
      <w:tr w:rsidR="00237E36" w:rsidRPr="00A25902" w14:paraId="6E6C9A1F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4D765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Name</w:t>
            </w:r>
          </w:p>
          <w:p w14:paraId="7CA4DBA0" w14:textId="776FAAB5" w:rsidR="00237E36" w:rsidRPr="00237E36" w:rsidRDefault="00237E36" w:rsidP="00237E36">
            <w:pPr>
              <w:pStyle w:val="NormalWeb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167609B6" w:rsidR="00237E36" w:rsidRPr="00AE024A" w:rsidRDefault="00237E36" w:rsidP="00237E36">
            <w:pPr>
              <w:pStyle w:val="ListParagraph"/>
              <w:spacing w:after="0" w:line="240" w:lineRule="auto"/>
              <w:ind w:left="418"/>
            </w:pPr>
          </w:p>
        </w:tc>
      </w:tr>
      <w:tr w:rsidR="00237E36" w:rsidRPr="00A25902" w14:paraId="267DCAD5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44465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Manager</w:t>
            </w:r>
          </w:p>
          <w:p w14:paraId="57617B84" w14:textId="78F7F80F" w:rsidR="00237E36" w:rsidRPr="005132E4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1511581C" w:rsidR="00237E36" w:rsidRPr="005132E4" w:rsidRDefault="00237E36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237E36" w:rsidRPr="00A25902" w14:paraId="2814C4CF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21BD6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Purpose</w:t>
            </w:r>
          </w:p>
          <w:p w14:paraId="42DB2113" w14:textId="44F0B4BA" w:rsidR="00237E36" w:rsidRPr="00F01033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08854D35" w:rsidR="00237E36" w:rsidRPr="00F01033" w:rsidRDefault="00237E36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237E36" w:rsidRPr="00A25902" w14:paraId="50A15F69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799C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Benefits</w:t>
            </w:r>
          </w:p>
          <w:p w14:paraId="3FCF0F24" w14:textId="2602B989" w:rsidR="00237E36" w:rsidRPr="00166CA7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584BF09" w14:textId="4A569DBA" w:rsidR="00237E36" w:rsidRPr="00166CA7" w:rsidRDefault="00237E36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237E36" w:rsidRPr="00A25902" w14:paraId="48125621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1E5AC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Schedule</w:t>
            </w:r>
          </w:p>
          <w:p w14:paraId="59D62040" w14:textId="480A4265" w:rsidR="00237E36" w:rsidRPr="00D41337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6A020AE" w14:textId="46487603" w:rsidR="00237E36" w:rsidRPr="00D41337" w:rsidRDefault="00237E36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237E36" w:rsidRPr="00A25902" w14:paraId="1B4D7A70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67442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Costs</w:t>
            </w:r>
          </w:p>
          <w:p w14:paraId="4D9F129A" w14:textId="79F4CE2C" w:rsidR="00237E36" w:rsidRPr="006F6233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74A7DBBF" w:rsidR="00237E36" w:rsidRPr="00C142A2" w:rsidRDefault="00237E36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D1478F" w:rsidRPr="00A25902" w14:paraId="303573BD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AC2AE" w14:textId="77A26D68" w:rsidR="00D1478F" w:rsidRPr="00237E36" w:rsidRDefault="00D1478F" w:rsidP="00237E36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Project Sponsor</w:t>
            </w: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06B5200" w14:textId="77777777" w:rsidR="00D1478F" w:rsidRPr="00C142A2" w:rsidRDefault="00D1478F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C9E6" w14:textId="77777777" w:rsidR="006A2874" w:rsidRDefault="006A2874" w:rsidP="004A730D">
      <w:pPr>
        <w:spacing w:after="0" w:line="240" w:lineRule="auto"/>
      </w:pPr>
      <w:r>
        <w:separator/>
      </w:r>
    </w:p>
  </w:endnote>
  <w:endnote w:type="continuationSeparator" w:id="0">
    <w:p w14:paraId="5D0DE067" w14:textId="77777777" w:rsidR="006A2874" w:rsidRDefault="006A2874" w:rsidP="004A730D">
      <w:pPr>
        <w:spacing w:after="0" w:line="240" w:lineRule="auto"/>
      </w:pPr>
      <w:r>
        <w:continuationSeparator/>
      </w:r>
    </w:p>
  </w:endnote>
  <w:endnote w:type="continuationNotice" w:id="1">
    <w:p w14:paraId="16CB4B64" w14:textId="77777777" w:rsidR="006A2874" w:rsidRDefault="006A2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5244" w14:textId="77777777" w:rsidR="006A2874" w:rsidRDefault="006A2874" w:rsidP="004A730D">
      <w:pPr>
        <w:spacing w:after="0" w:line="240" w:lineRule="auto"/>
      </w:pPr>
      <w:r>
        <w:separator/>
      </w:r>
    </w:p>
  </w:footnote>
  <w:footnote w:type="continuationSeparator" w:id="0">
    <w:p w14:paraId="16391C26" w14:textId="77777777" w:rsidR="006A2874" w:rsidRDefault="006A2874" w:rsidP="004A730D">
      <w:pPr>
        <w:spacing w:after="0" w:line="240" w:lineRule="auto"/>
      </w:pPr>
      <w:r>
        <w:continuationSeparator/>
      </w:r>
    </w:p>
  </w:footnote>
  <w:footnote w:type="continuationNotice" w:id="1">
    <w:p w14:paraId="2BD44E01" w14:textId="77777777" w:rsidR="006A2874" w:rsidRDefault="006A28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783E" w14:textId="77777777" w:rsidR="0009527C" w:rsidRDefault="0009527C" w:rsidP="0009527C">
    <w:pPr>
      <w:pStyle w:val="Header"/>
      <w:jc w:val="right"/>
    </w:pPr>
    <w:r>
      <w:rPr>
        <w:noProof/>
      </w:rPr>
      <w:drawing>
        <wp:inline distT="0" distB="0" distL="0" distR="0" wp14:anchorId="69D85ADA" wp14:editId="2C2242E0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CAC8BB" w14:textId="6D4D145C" w:rsidR="0009527C" w:rsidRDefault="00D30C91" w:rsidP="0009527C">
    <w:pPr>
      <w:pStyle w:val="Heading1"/>
      <w:shd w:val="clear" w:color="auto" w:fill="FFFFFF"/>
      <w:spacing w:before="360" w:after="240"/>
      <w:jc w:val="center"/>
    </w:pPr>
    <w:r w:rsidRPr="00D30C91">
      <w:rPr>
        <w:rFonts w:ascii="Roboto" w:hAnsi="Roboto"/>
        <w:bCs/>
        <w:sz w:val="36"/>
        <w:szCs w:val="36"/>
      </w:rPr>
      <w:t>Project Brief Worksheet</w:t>
    </w:r>
  </w:p>
  <w:p w14:paraId="3D7AC906" w14:textId="77777777" w:rsidR="00893FAD" w:rsidRPr="0009527C" w:rsidRDefault="00893FAD" w:rsidP="00095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12"/>
  </w:num>
  <w:num w:numId="2" w16cid:durableId="1304241129">
    <w:abstractNumId w:val="9"/>
  </w:num>
  <w:num w:numId="3" w16cid:durableId="1347248912">
    <w:abstractNumId w:val="3"/>
  </w:num>
  <w:num w:numId="4" w16cid:durableId="1380399172">
    <w:abstractNumId w:val="5"/>
  </w:num>
  <w:num w:numId="5" w16cid:durableId="1995644828">
    <w:abstractNumId w:val="7"/>
  </w:num>
  <w:num w:numId="6" w16cid:durableId="40981542">
    <w:abstractNumId w:val="4"/>
  </w:num>
  <w:num w:numId="7" w16cid:durableId="1394082955">
    <w:abstractNumId w:val="1"/>
  </w:num>
  <w:num w:numId="8" w16cid:durableId="1618751391">
    <w:abstractNumId w:val="10"/>
  </w:num>
  <w:num w:numId="9" w16cid:durableId="1251697403">
    <w:abstractNumId w:val="8"/>
  </w:num>
  <w:num w:numId="10" w16cid:durableId="2106725152">
    <w:abstractNumId w:val="0"/>
  </w:num>
  <w:num w:numId="11" w16cid:durableId="1975141232">
    <w:abstractNumId w:val="6"/>
  </w:num>
  <w:num w:numId="12" w16cid:durableId="1393625591">
    <w:abstractNumId w:val="2"/>
  </w:num>
  <w:num w:numId="13" w16cid:durableId="467866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09527C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11211"/>
    <w:rsid w:val="00211F4F"/>
    <w:rsid w:val="0022351D"/>
    <w:rsid w:val="0022757E"/>
    <w:rsid w:val="00237E36"/>
    <w:rsid w:val="0024044E"/>
    <w:rsid w:val="002536E0"/>
    <w:rsid w:val="002537A5"/>
    <w:rsid w:val="0025456B"/>
    <w:rsid w:val="00262306"/>
    <w:rsid w:val="002969B6"/>
    <w:rsid w:val="0029783A"/>
    <w:rsid w:val="002E0BCF"/>
    <w:rsid w:val="002E7ADD"/>
    <w:rsid w:val="00303020"/>
    <w:rsid w:val="003460E6"/>
    <w:rsid w:val="003627A0"/>
    <w:rsid w:val="00392C88"/>
    <w:rsid w:val="003B54E4"/>
    <w:rsid w:val="003C40E0"/>
    <w:rsid w:val="003C7C57"/>
    <w:rsid w:val="00402523"/>
    <w:rsid w:val="00410C85"/>
    <w:rsid w:val="00411A7D"/>
    <w:rsid w:val="0041237D"/>
    <w:rsid w:val="00431934"/>
    <w:rsid w:val="004604CB"/>
    <w:rsid w:val="004918FC"/>
    <w:rsid w:val="004A54B9"/>
    <w:rsid w:val="004A730D"/>
    <w:rsid w:val="004E7749"/>
    <w:rsid w:val="005132E4"/>
    <w:rsid w:val="00560307"/>
    <w:rsid w:val="00564126"/>
    <w:rsid w:val="005C642D"/>
    <w:rsid w:val="005E62E8"/>
    <w:rsid w:val="005F3FB2"/>
    <w:rsid w:val="005F53A5"/>
    <w:rsid w:val="00634D63"/>
    <w:rsid w:val="00636FD0"/>
    <w:rsid w:val="006501FF"/>
    <w:rsid w:val="006737E8"/>
    <w:rsid w:val="006A2874"/>
    <w:rsid w:val="006C1D33"/>
    <w:rsid w:val="006F6233"/>
    <w:rsid w:val="006F76AE"/>
    <w:rsid w:val="007035F1"/>
    <w:rsid w:val="00715902"/>
    <w:rsid w:val="0074050F"/>
    <w:rsid w:val="0077351D"/>
    <w:rsid w:val="00786CA5"/>
    <w:rsid w:val="007C0BDE"/>
    <w:rsid w:val="007D152A"/>
    <w:rsid w:val="007F3E8D"/>
    <w:rsid w:val="008033F4"/>
    <w:rsid w:val="0081368C"/>
    <w:rsid w:val="008442AA"/>
    <w:rsid w:val="008449F9"/>
    <w:rsid w:val="0085303D"/>
    <w:rsid w:val="00855327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C34C0"/>
    <w:rsid w:val="009F1034"/>
    <w:rsid w:val="00A05E0E"/>
    <w:rsid w:val="00A25902"/>
    <w:rsid w:val="00A46019"/>
    <w:rsid w:val="00A56276"/>
    <w:rsid w:val="00A65618"/>
    <w:rsid w:val="00A65EA1"/>
    <w:rsid w:val="00A70C68"/>
    <w:rsid w:val="00A87F48"/>
    <w:rsid w:val="00A9377A"/>
    <w:rsid w:val="00AC1C9A"/>
    <w:rsid w:val="00AE024A"/>
    <w:rsid w:val="00AF43E9"/>
    <w:rsid w:val="00B17942"/>
    <w:rsid w:val="00B2558F"/>
    <w:rsid w:val="00B459C7"/>
    <w:rsid w:val="00B95592"/>
    <w:rsid w:val="00B956D7"/>
    <w:rsid w:val="00C142A2"/>
    <w:rsid w:val="00C401F9"/>
    <w:rsid w:val="00C84CBD"/>
    <w:rsid w:val="00C90255"/>
    <w:rsid w:val="00C926C0"/>
    <w:rsid w:val="00C973BD"/>
    <w:rsid w:val="00CF239D"/>
    <w:rsid w:val="00D12DDE"/>
    <w:rsid w:val="00D1478F"/>
    <w:rsid w:val="00D15265"/>
    <w:rsid w:val="00D15DC3"/>
    <w:rsid w:val="00D30C91"/>
    <w:rsid w:val="00D35368"/>
    <w:rsid w:val="00D366BD"/>
    <w:rsid w:val="00D36E8B"/>
    <w:rsid w:val="00D41337"/>
    <w:rsid w:val="00D44281"/>
    <w:rsid w:val="00D479A9"/>
    <w:rsid w:val="00D56AE3"/>
    <w:rsid w:val="00D665EA"/>
    <w:rsid w:val="00D75541"/>
    <w:rsid w:val="00D82BEE"/>
    <w:rsid w:val="00D84AC2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87CF8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customXml/itemProps3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4</cp:revision>
  <dcterms:created xsi:type="dcterms:W3CDTF">2023-06-22T18:51:00Z</dcterms:created>
  <dcterms:modified xsi:type="dcterms:W3CDTF">2023-06-22T18:57:00Z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